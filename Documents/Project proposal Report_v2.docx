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5"/>
        <w:gridCol w:w="6679"/>
      </w:tblGrid>
      <w:tr w:rsidR="002C2CDD" w:rsidRPr="00333CD3" w14:paraId="223E1938" w14:textId="77777777" w:rsidTr="00693C8F">
        <w:tc>
          <w:tcPr>
            <w:tcW w:w="3825" w:type="dxa"/>
            <w:tcMar>
              <w:top w:w="504" w:type="dxa"/>
              <w:right w:w="720" w:type="dxa"/>
            </w:tcMar>
          </w:tcPr>
          <w:p w14:paraId="0E39341F" w14:textId="2D577EA0" w:rsidR="00793255" w:rsidRPr="00793255" w:rsidRDefault="00E02DCD" w:rsidP="00793255">
            <w:pPr>
              <w:pStyle w:val="Initials"/>
              <w:rPr>
                <w:color w:val="000000" w:themeColor="text1"/>
                <w:sz w:val="52"/>
              </w:rPr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D9F5EA3" wp14:editId="2026E6B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1143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2E1D09E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aUCwwAA&#10;ANsAAAAPAAAAZHJzL2Rvd25yZXYueG1sRI9PawIxFMTvgt8hvEJvmu0fiqxGqQVR8VDU9v5MnrtL&#10;Ny9LEnfXb98IgsdhZn7DzBa9rUVLPlSOFbyMMxDE2pmKCwU/x9VoAiJEZIO1Y1JwpQCL+XAww9y4&#10;jvfUHmIhEoRDjgrKGJtcyqBLshjGriFO3tl5izFJX0jjsUtwW8vXLPuQFitOCyU29FWS/jtcrIJf&#10;d152Vp94216/q8t657We7JR6fuo/pyAi9fERvrc3RsH7G9y+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taUCwwAAANsAAAAPAAAAAAAAAAAAAAAAAJcCAABkcnMvZG93&#10;bnJldi54bWxQSwUGAAAAAAQABAD1AAAAhwMAAAAA&#10;" filled="f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I91xAAA&#10;ANsAAAAPAAAAZHJzL2Rvd25yZXYueG1sRI9Pa8JAFMTvBb/D8oTe6kYJotGNiCDtpQe1UL09si9/&#10;MPs2ZF817afvFgoeh5n5DbPeDK5VN+pD49nAdJKAIi68bbgy8HHavyxABUG22HomA98UYJOPntaY&#10;WX/nA92OUqkI4ZChgVqky7QORU0Ow8R3xNErfe9QouwrbXu8R7hr9SxJ5tphw3Ghxo52NRXX45cz&#10;UF7S9HN34NOZfqzI+/Iyb147Y57Hw3YFSmiQR/i//WYNpCn8fYk/QO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8SPdcQAAADbAAAADwAAAAAAAAAAAAAAAACXAgAAZHJzL2Rv&#10;d25yZXYueG1sUEsFBgAAAAAEAAQA9QAAAIgDAAAAAA==&#10;" adj="626" filled="f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000000" w:themeColor="text1"/>
                  <w:sz w:val="52"/>
                </w:rPr>
                <w:alias w:val="Initials:"/>
                <w:tag w:val="Initials:"/>
                <w:id w:val="-606576828"/>
                <w:placeholder>
                  <w:docPart w:val="4FC05FDFD58A73498EE9992C765FBF1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3D3D93" w:rsidRPr="006009A4">
                  <w:rPr>
                    <w:color w:val="000000" w:themeColor="text1"/>
                    <w:sz w:val="52"/>
                  </w:rPr>
                  <w:t>Proj</w:t>
                </w:r>
              </w:sdtContent>
            </w:sdt>
            <w:r w:rsidR="003D3D93" w:rsidRPr="006009A4">
              <w:rPr>
                <w:color w:val="000000" w:themeColor="text1"/>
                <w:sz w:val="52"/>
              </w:rPr>
              <w:t>ect proposal</w:t>
            </w:r>
          </w:p>
          <w:p w14:paraId="43914069" w14:textId="3DF51CB0" w:rsidR="00793255" w:rsidRDefault="00793255" w:rsidP="007569C1">
            <w:pPr>
              <w:pStyle w:val="Heading3"/>
            </w:pPr>
            <w:r w:rsidRPr="00793255">
              <w:rPr>
                <w:noProof/>
                <w:lang w:val="en-GB" w:eastAsia="en-GB"/>
              </w:rPr>
              <w:drawing>
                <wp:inline distT="0" distB="0" distL="0" distR="0" wp14:anchorId="739D0A76" wp14:editId="4B556593">
                  <wp:extent cx="1943100" cy="1130935"/>
                  <wp:effectExtent l="0" t="0" r="12700" b="12065"/>
                  <wp:docPr id="5" name="Picture 1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C267098-7AAB-41DC-8907-A68EA43DC2B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C267098-7AAB-41DC-8907-A68EA43DC2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3814" r="1" b="1"/>
                          <a:stretch/>
                        </pic:blipFill>
                        <pic:spPr>
                          <a:xfrm>
                            <a:off x="0" y="0"/>
                            <a:ext cx="194310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792CE" w14:textId="48644C69" w:rsidR="006827B0" w:rsidRDefault="006827B0" w:rsidP="007569C1">
            <w:pPr>
              <w:pStyle w:val="Heading3"/>
            </w:pPr>
          </w:p>
          <w:p w14:paraId="56B7A168" w14:textId="5C8DD06A" w:rsidR="006827B0" w:rsidRDefault="006827B0" w:rsidP="007569C1">
            <w:pPr>
              <w:pStyle w:val="Heading3"/>
              <w:rPr>
                <w:sz w:val="11"/>
              </w:rPr>
            </w:pPr>
          </w:p>
          <w:p w14:paraId="28346E3A" w14:textId="77777777" w:rsidR="00530700" w:rsidRDefault="00530700" w:rsidP="007569C1">
            <w:pPr>
              <w:pStyle w:val="Heading3"/>
              <w:rPr>
                <w:sz w:val="11"/>
              </w:rPr>
            </w:pPr>
          </w:p>
          <w:p w14:paraId="7E75676E" w14:textId="77777777" w:rsidR="00530700" w:rsidRDefault="00530700" w:rsidP="007569C1">
            <w:pPr>
              <w:pStyle w:val="Heading3"/>
              <w:rPr>
                <w:sz w:val="11"/>
              </w:rPr>
            </w:pPr>
          </w:p>
          <w:p w14:paraId="790DE849" w14:textId="77777777" w:rsidR="00530700" w:rsidRPr="006827B0" w:rsidRDefault="00530700" w:rsidP="007569C1">
            <w:pPr>
              <w:pStyle w:val="Heading3"/>
              <w:rPr>
                <w:sz w:val="11"/>
              </w:rPr>
            </w:pPr>
          </w:p>
          <w:p w14:paraId="3A320AE9" w14:textId="49D55A37" w:rsidR="00A50939" w:rsidRPr="00333CD3" w:rsidRDefault="003D3D93" w:rsidP="007569C1">
            <w:pPr>
              <w:pStyle w:val="Heading3"/>
            </w:pPr>
            <w:r>
              <w:t>ownership</w:t>
            </w:r>
          </w:p>
          <w:p w14:paraId="2CD96D3B" w14:textId="6E343520" w:rsidR="002C2CDD" w:rsidRPr="006F5522" w:rsidRDefault="003D3D93" w:rsidP="007569C1">
            <w:pPr>
              <w:rPr>
                <w:rFonts w:ascii="Rockwell" w:eastAsia="Times New Roman" w:hAnsi="Rockwell" w:cs="Times New Roman"/>
                <w:b/>
                <w:sz w:val="22"/>
                <w:szCs w:val="22"/>
                <w:u w:val="single"/>
                <w:lang w:val="en-CA"/>
              </w:rPr>
            </w:pPr>
            <w:r w:rsidRPr="006F5522">
              <w:rPr>
                <w:rFonts w:ascii="Rockwell" w:eastAsia="Times New Roman" w:hAnsi="Rockwell" w:cs="Times New Roman"/>
                <w:b/>
                <w:sz w:val="22"/>
                <w:szCs w:val="22"/>
                <w:u w:val="single"/>
                <w:lang w:val="en-CA"/>
              </w:rPr>
              <w:t>Proposed to:</w:t>
            </w:r>
          </w:p>
          <w:p w14:paraId="2C402915" w14:textId="77777777" w:rsidR="003D3D93" w:rsidRPr="006F5522" w:rsidRDefault="006009A4" w:rsidP="007569C1">
            <w:pPr>
              <w:rPr>
                <w:rFonts w:ascii="Rockwell" w:eastAsia="Times New Roman" w:hAnsi="Rockwell" w:cs="Times New Roman"/>
                <w:szCs w:val="22"/>
                <w:lang w:val="en-CA"/>
              </w:rPr>
            </w:pPr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>Abdelaziz Trabelsi, Eng, PhD</w:t>
            </w:r>
          </w:p>
          <w:p w14:paraId="3474CA65" w14:textId="638A4D31" w:rsidR="006009A4" w:rsidRPr="006F5522" w:rsidRDefault="006009A4" w:rsidP="007569C1">
            <w:pPr>
              <w:rPr>
                <w:rFonts w:ascii="Rockwell" w:eastAsia="Times New Roman" w:hAnsi="Rockwell" w:cs="Times New Roman"/>
                <w:szCs w:val="22"/>
                <w:lang w:val="en-CA"/>
              </w:rPr>
            </w:pPr>
            <w:r w:rsidRPr="006F5522">
              <w:rPr>
                <w:rFonts w:ascii="Rockwell" w:eastAsia="Times New Roman" w:hAnsi="Rockwell" w:cs="Times New Roman"/>
                <w:szCs w:val="22"/>
                <w:lang w:val="en-CA"/>
              </w:rPr>
              <w:t>Professor, Dept. of ECE, Concordia University</w:t>
            </w:r>
          </w:p>
          <w:p w14:paraId="7F854E44" w14:textId="2BE768D2" w:rsidR="006009A4" w:rsidRPr="006F5522" w:rsidRDefault="006009A4" w:rsidP="007569C1">
            <w:pPr>
              <w:rPr>
                <w:rFonts w:ascii="Rockwell" w:hAnsi="Rockwell"/>
                <w:sz w:val="22"/>
                <w:szCs w:val="22"/>
              </w:rPr>
            </w:pPr>
          </w:p>
          <w:p w14:paraId="38189525" w14:textId="638B6945" w:rsidR="006009A4" w:rsidRPr="006F5522" w:rsidRDefault="006009A4" w:rsidP="007569C1">
            <w:pPr>
              <w:rPr>
                <w:rFonts w:ascii="Rockwell" w:hAnsi="Rockwell" w:cs="Times New Roman"/>
                <w:b/>
                <w:sz w:val="22"/>
                <w:szCs w:val="22"/>
                <w:u w:val="single"/>
              </w:rPr>
            </w:pPr>
            <w:r w:rsidRPr="006F5522">
              <w:rPr>
                <w:rFonts w:ascii="Rockwell" w:hAnsi="Rockwell" w:cs="Times New Roman"/>
                <w:b/>
                <w:sz w:val="22"/>
                <w:szCs w:val="22"/>
                <w:u w:val="single"/>
              </w:rPr>
              <w:t>Proposed by:</w:t>
            </w:r>
          </w:p>
          <w:p w14:paraId="040D3821" w14:textId="7DEAF411" w:rsidR="00D41CF9" w:rsidRPr="006F5522" w:rsidRDefault="003356BD" w:rsidP="006F5522">
            <w:pPr>
              <w:numPr>
                <w:ilvl w:val="0"/>
                <w:numId w:val="1"/>
              </w:numPr>
              <w:rPr>
                <w:rFonts w:ascii="Rockwell" w:hAnsi="Rockwell" w:cs="Times New Roman"/>
                <w:szCs w:val="22"/>
                <w:lang w:val="en-GB"/>
              </w:rPr>
            </w:pPr>
            <w:r w:rsidRPr="006F5522">
              <w:rPr>
                <w:rFonts w:ascii="Rockwell" w:hAnsi="Rockwell" w:cs="Times New Roman"/>
                <w:szCs w:val="22"/>
              </w:rPr>
              <w:t>Horia Petre (26035035)</w:t>
            </w:r>
          </w:p>
          <w:p w14:paraId="0A2F0E8D" w14:textId="1ED25C22" w:rsidR="00D41CF9" w:rsidRPr="006F5522" w:rsidRDefault="006F5522" w:rsidP="006009A4">
            <w:pPr>
              <w:numPr>
                <w:ilvl w:val="0"/>
                <w:numId w:val="1"/>
              </w:numPr>
              <w:rPr>
                <w:rFonts w:ascii="Rockwell" w:hAnsi="Rockwell" w:cs="Times New Roman"/>
                <w:szCs w:val="22"/>
                <w:lang w:val="en-GB"/>
              </w:rPr>
            </w:pPr>
            <w:r w:rsidRPr="006F5522">
              <w:rPr>
                <w:rFonts w:ascii="Rockwell" w:hAnsi="Rockwell" w:cs="Times New Roman"/>
                <w:szCs w:val="22"/>
              </w:rPr>
              <w:t xml:space="preserve">Md Shafayet Sajid </w:t>
            </w:r>
            <w:r w:rsidR="003356BD" w:rsidRPr="006F5522">
              <w:rPr>
                <w:rFonts w:ascii="Rockwell" w:hAnsi="Rockwell" w:cs="Times New Roman"/>
                <w:szCs w:val="22"/>
              </w:rPr>
              <w:t>(40075368)</w:t>
            </w:r>
          </w:p>
          <w:p w14:paraId="1C935331" w14:textId="4ED00939" w:rsidR="006F5522" w:rsidRPr="006827B0" w:rsidRDefault="006F5522" w:rsidP="007569C1">
            <w:pPr>
              <w:numPr>
                <w:ilvl w:val="0"/>
                <w:numId w:val="1"/>
              </w:numPr>
              <w:rPr>
                <w:rFonts w:ascii="Rockwell" w:hAnsi="Rockwell" w:cs="Times New Roman"/>
                <w:szCs w:val="22"/>
                <w:lang w:val="en-GB"/>
              </w:rPr>
            </w:pPr>
            <w:r w:rsidRPr="006F5522">
              <w:rPr>
                <w:rFonts w:ascii="Rockwell" w:hAnsi="Rockwell" w:cs="Times New Roman"/>
                <w:szCs w:val="22"/>
              </w:rPr>
              <w:t xml:space="preserve">Diego Mayorga </w:t>
            </w:r>
            <w:r w:rsidR="003356BD" w:rsidRPr="006F5522">
              <w:rPr>
                <w:rFonts w:ascii="Rockwell" w:hAnsi="Rockwell" w:cs="Times New Roman"/>
                <w:szCs w:val="22"/>
              </w:rPr>
              <w:t>(40075927)</w:t>
            </w:r>
          </w:p>
          <w:p w14:paraId="2B59B961" w14:textId="0D29C76C" w:rsidR="002C2CDD" w:rsidRPr="00333CD3" w:rsidRDefault="00793255" w:rsidP="007569C1">
            <w:pPr>
              <w:pStyle w:val="Heading3"/>
            </w:pPr>
            <w:r>
              <w:t>key-</w:t>
            </w:r>
            <w:r w:rsidR="006009A4">
              <w:t>components</w:t>
            </w:r>
          </w:p>
          <w:p w14:paraId="2C299528" w14:textId="10827B21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FRDM-KL25Z board</w:t>
            </w:r>
          </w:p>
          <w:p w14:paraId="524BEDFB" w14:textId="77777777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Ultrasonic sensor hc-sr04</w:t>
            </w:r>
          </w:p>
          <w:p w14:paraId="45F596D7" w14:textId="1647F14C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Motor driver</w:t>
            </w:r>
          </w:p>
          <w:p w14:paraId="79A89C14" w14:textId="7F4AA190" w:rsidR="00793255" w:rsidRPr="00793255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Self-Balancing robot kit</w:t>
            </w:r>
          </w:p>
          <w:p w14:paraId="5478B3A2" w14:textId="69EF769A" w:rsidR="00793255" w:rsidRPr="006F5522" w:rsidRDefault="00793255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793255">
              <w:rPr>
                <w:lang w:val="en-CA"/>
              </w:rPr>
              <w:t>Battery</w:t>
            </w:r>
          </w:p>
          <w:p w14:paraId="6F054340" w14:textId="6569EF0E" w:rsidR="006F5522" w:rsidRPr="007604F9" w:rsidRDefault="006F5522" w:rsidP="00793255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CA"/>
              </w:rPr>
              <w:t>Wires for Connections</w:t>
            </w:r>
          </w:p>
          <w:p w14:paraId="56FB9153" w14:textId="0EAF3266" w:rsidR="007604F9" w:rsidRPr="007604F9" w:rsidRDefault="007604F9" w:rsidP="007604F9">
            <w:pPr>
              <w:rPr>
                <w:lang w:val="en-GB"/>
              </w:rPr>
            </w:pPr>
          </w:p>
          <w:p w14:paraId="35903E2C" w14:textId="2C04E014" w:rsidR="00741125" w:rsidRPr="00333CD3" w:rsidRDefault="00530700" w:rsidP="00793255">
            <w:r w:rsidRPr="002F59E3">
              <w:rPr>
                <w:rFonts w:ascii="Times New Roman" w:eastAsia="Times New Roman" w:hAnsi="Times New Roman" w:cs="Times New Roman"/>
                <w:noProof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4EE644AC" wp14:editId="0B25121C">
                  <wp:simplePos x="0" y="0"/>
                  <wp:positionH relativeFrom="column">
                    <wp:posOffset>-154305</wp:posOffset>
                  </wp:positionH>
                  <wp:positionV relativeFrom="paragraph">
                    <wp:posOffset>760095</wp:posOffset>
                  </wp:positionV>
                  <wp:extent cx="2160000" cy="665130"/>
                  <wp:effectExtent l="0" t="0" r="0" b="0"/>
                  <wp:wrapNone/>
                  <wp:docPr id="11" name="Picture 11" descr="Image result for concordi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ncordi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6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7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79"/>
            </w:tblGrid>
            <w:tr w:rsidR="00C612DA" w:rsidRPr="00333CD3" w14:paraId="615146F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79ADDC2C" w14:textId="2EFA4D92" w:rsidR="00C612DA" w:rsidRPr="00333CD3" w:rsidRDefault="00914F40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4BD14DD0C2F4D64FA65FD09379E6E22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93255">
                        <w:t>self-balancing robot</w:t>
                      </w:r>
                    </w:sdtContent>
                  </w:sdt>
                </w:p>
                <w:p w14:paraId="1DE47B0C" w14:textId="43EC9BAD" w:rsidR="00C612DA" w:rsidRPr="00333CD3" w:rsidRDefault="00914F40" w:rsidP="006009A4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48E3C29CA1939C4EABDC43E54D4BA84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009A4">
                        <w:t>coen</w:t>
                      </w:r>
                      <w:r w:rsidR="003D3D93">
                        <w:t xml:space="preserve"> 6</w:t>
                      </w:r>
                      <w:r w:rsidR="006009A4">
                        <w:t>71</w:t>
                      </w:r>
                      <w:r w:rsidR="003D3D93">
                        <w:t>1</w:t>
                      </w:r>
                      <w:r w:rsidR="006009A4">
                        <w:t xml:space="preserve"> microprocessor &amp; their application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25157CE9556924ABDCBDDCBAE85860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009A4">
                        <w:t>dept-ece</w:t>
                      </w:r>
                      <w:r w:rsidR="003D3D93">
                        <w:t xml:space="preserve"> concordia university</w:t>
                      </w:r>
                      <w:r w:rsidR="00986BEB">
                        <w:t>, MOntreal, quebec, canada</w:t>
                      </w:r>
                    </w:sdtContent>
                  </w:sdt>
                </w:p>
              </w:tc>
            </w:tr>
          </w:tbl>
          <w:p w14:paraId="061C2FC6" w14:textId="47B43F23" w:rsidR="002C2CDD" w:rsidRPr="00793255" w:rsidRDefault="006009A4" w:rsidP="007569C1">
            <w:pPr>
              <w:pStyle w:val="Heading3"/>
              <w:rPr>
                <w:color w:val="000000" w:themeColor="text1"/>
              </w:rPr>
            </w:pPr>
            <w:r w:rsidRPr="00793255">
              <w:rPr>
                <w:color w:val="000000" w:themeColor="text1"/>
              </w:rPr>
              <w:t>background</w:t>
            </w:r>
          </w:p>
          <w:p w14:paraId="6F3F4FF5" w14:textId="77777777" w:rsidR="00693C8F" w:rsidRPr="006F5522" w:rsidRDefault="00537125" w:rsidP="002E1730">
            <w:pPr>
              <w:pStyle w:val="Heading4"/>
              <w:jc w:val="both"/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</w:pP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In 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partial 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fulfillment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of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the requirements 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f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or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the completion of 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course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“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ELEC-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6711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M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icroprocessor &amp; their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</w:t>
            </w:r>
            <w:r w:rsidR="00B94E53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pplication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”</w:t>
            </w:r>
            <w:r w:rsidR="002E1730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, we have been assigned to propose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and implement one project based on MCU - ARM CORTEX M0+ family. </w:t>
            </w:r>
          </w:p>
          <w:p w14:paraId="6439864B" w14:textId="77777777" w:rsidR="00693C8F" w:rsidRPr="006F5522" w:rsidRDefault="00693C8F" w:rsidP="002E1730">
            <w:pPr>
              <w:pStyle w:val="Heading4"/>
              <w:jc w:val="both"/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</w:pPr>
          </w:p>
          <w:p w14:paraId="3C358CA2" w14:textId="51585A45" w:rsidR="006009A4" w:rsidRPr="006F5522" w:rsidRDefault="00537125" w:rsidP="006F5522">
            <w:pPr>
              <w:pStyle w:val="Heading4"/>
              <w:spacing w:line="240" w:lineRule="auto"/>
              <w:jc w:val="both"/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</w:pP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We know MCU is particularly used for single task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purpose so that design complexity can be reduced as well as efficiency can be escalated. Incorporating microcontroller unit in a design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has made an evolutionary change in electronics field. Complicated designs now can be remodeled to a simple one in terms of design simplicity and application. Hence, we considered all the parameters while selecting our project topic and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after appropriate research on</w:t>
            </w:r>
            <w:r w:rsidR="00693C8F"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 xml:space="preserve"> our project topic we </w:t>
            </w:r>
            <w:r w:rsidRPr="006F5522">
              <w:rPr>
                <w:rFonts w:ascii="Times New Roman" w:eastAsia="Times New Roman" w:hAnsi="Times New Roman" w:cs="Times New Roman"/>
                <w:iCs w:val="0"/>
                <w:caps w:val="0"/>
                <w:sz w:val="21"/>
                <w:szCs w:val="21"/>
                <w:lang w:val="en-CA"/>
              </w:rPr>
              <w:t>selected “Self-balancing Robot” controlled by MCU- FRDM-KL25Z.</w:t>
            </w:r>
          </w:p>
          <w:p w14:paraId="6D610228" w14:textId="77777777" w:rsidR="002C2CDD" w:rsidRPr="00333CD3" w:rsidRDefault="006009A4" w:rsidP="007569C1">
            <w:pPr>
              <w:pStyle w:val="Heading3"/>
            </w:pPr>
            <w:r>
              <w:t>Objective &amp; significance</w:t>
            </w:r>
          </w:p>
          <w:p w14:paraId="3D9CBA88" w14:textId="0D51EF3B" w:rsidR="002C2CDD" w:rsidRPr="006F5522" w:rsidRDefault="00693C8F" w:rsidP="006F552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This project is focused on designing and implementing a self-balancing robot (vertical balance) with an ARM Cortex M0+ that will move at a constant speed in a given direction until it encounters an obstacle.</w:t>
            </w:r>
          </w:p>
          <w:p w14:paraId="337B453E" w14:textId="77777777" w:rsidR="002C2CDD" w:rsidRPr="00333CD3" w:rsidRDefault="006009A4" w:rsidP="007569C1">
            <w:pPr>
              <w:pStyle w:val="Heading3"/>
            </w:pPr>
            <w:r>
              <w:t>block diagram</w:t>
            </w:r>
          </w:p>
          <w:p w14:paraId="1B1C282D" w14:textId="473E1686" w:rsidR="00741125" w:rsidRPr="00333CD3" w:rsidRDefault="00793255" w:rsidP="006827B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6DB2E1" wp14:editId="074EF42D">
                  <wp:extent cx="4043468" cy="1268538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8-09-17 at 8.54.03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119" cy="128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A4F23" w14:textId="77777777" w:rsidR="006009A4" w:rsidRDefault="006009A4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6009A4" w:rsidRPr="00333CD3" w14:paraId="2536E7B8" w14:textId="77777777" w:rsidTr="00D052B1">
        <w:tc>
          <w:tcPr>
            <w:tcW w:w="10512" w:type="dxa"/>
            <w:tcMar>
              <w:top w:w="504" w:type="dxa"/>
              <w:left w:w="0" w:type="dxa"/>
            </w:tcMar>
          </w:tcPr>
          <w:p w14:paraId="7A9ACABA" w14:textId="77777777" w:rsidR="006009A4" w:rsidRPr="00333CD3" w:rsidRDefault="006009A4" w:rsidP="000A2656">
            <w:pPr>
              <w:pStyle w:val="Heading3"/>
            </w:pPr>
            <w:r>
              <w:t>control method</w:t>
            </w:r>
          </w:p>
          <w:p w14:paraId="1F6039AF" w14:textId="4CCFB264" w:rsidR="006009A4" w:rsidRDefault="006009A4" w:rsidP="006009A4">
            <w:pPr>
              <w:pStyle w:val="Heading4"/>
            </w:pPr>
            <w:r>
              <w:t>a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aaaaaa</w:t>
            </w:r>
          </w:p>
          <w:p w14:paraId="4991A8A5" w14:textId="77777777" w:rsidR="006009A4" w:rsidRDefault="006009A4" w:rsidP="000A2656">
            <w:pPr>
              <w:pStyle w:val="Heading3"/>
            </w:pPr>
          </w:p>
          <w:p w14:paraId="571F940E" w14:textId="77777777" w:rsidR="007604F9" w:rsidRDefault="007604F9" w:rsidP="000A2656">
            <w:pPr>
              <w:pStyle w:val="Heading3"/>
            </w:pPr>
          </w:p>
          <w:p w14:paraId="717FC083" w14:textId="77777777" w:rsidR="007604F9" w:rsidRDefault="007604F9" w:rsidP="000A2656">
            <w:pPr>
              <w:pStyle w:val="Heading3"/>
            </w:pPr>
          </w:p>
          <w:p w14:paraId="4D096337" w14:textId="77777777" w:rsidR="007604F9" w:rsidRDefault="007604F9" w:rsidP="000A2656">
            <w:pPr>
              <w:pStyle w:val="Heading3"/>
            </w:pPr>
          </w:p>
          <w:p w14:paraId="5C19CFEC" w14:textId="77777777" w:rsidR="007604F9" w:rsidRDefault="007604F9" w:rsidP="000A2656">
            <w:pPr>
              <w:pStyle w:val="Heading3"/>
            </w:pPr>
          </w:p>
          <w:p w14:paraId="73FF9303" w14:textId="77777777" w:rsidR="006009A4" w:rsidRPr="00333CD3" w:rsidRDefault="006009A4" w:rsidP="000A2656">
            <w:pPr>
              <w:pStyle w:val="Heading3"/>
            </w:pPr>
            <w:r>
              <w:t>project timeline</w:t>
            </w:r>
          </w:p>
          <w:p w14:paraId="2F73F0B3" w14:textId="7B8F2442" w:rsidR="006009A4" w:rsidRDefault="006827B0" w:rsidP="007604F9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5297F15" wp14:editId="3BA31CA8">
                  <wp:extent cx="5793405" cy="208544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09-18 at 11.06.34 A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750" cy="208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5C950" w14:textId="77777777" w:rsidR="006009A4" w:rsidRPr="00333CD3" w:rsidRDefault="006009A4" w:rsidP="000A2656">
            <w:pPr>
              <w:pStyle w:val="Heading3"/>
            </w:pPr>
            <w:r>
              <w:t>Reference:</w:t>
            </w:r>
          </w:p>
          <w:p w14:paraId="4368C413" w14:textId="77777777" w:rsidR="006009A4" w:rsidRPr="00333CD3" w:rsidRDefault="006009A4" w:rsidP="000A2656"/>
        </w:tc>
      </w:tr>
    </w:tbl>
    <w:p w14:paraId="2CB83B0F" w14:textId="6CEE68A4" w:rsidR="007604F9" w:rsidRPr="007604F9" w:rsidRDefault="00914F40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hyperlink r:id="rId11" w:history="1">
        <w:r w:rsidR="007604F9" w:rsidRPr="009859BB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en-CA"/>
          </w:rPr>
          <w:t>https://github.com/hpetre/COEN-6711</w:t>
        </w:r>
      </w:hyperlink>
    </w:p>
    <w:p w14:paraId="55B740A7" w14:textId="77777777" w:rsidR="007604F9" w:rsidRDefault="00914F40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hyperlink r:id="rId12" w:history="1">
        <w:r w:rsidR="007604F9" w:rsidRPr="007604F9">
          <w:rPr>
            <w:rFonts w:ascii="Times New Roman" w:hAnsi="Times New Roman" w:cs="Times New Roman"/>
            <w:sz w:val="21"/>
            <w:szCs w:val="21"/>
            <w:lang w:val="en-CA"/>
          </w:rPr>
          <w:t>https://www.researchgate.net/publication/236030928_Autonomous_Dual_Wheel_Self_Balancing_Robot_Based_on_Microcontroller</w:t>
        </w:r>
      </w:hyperlink>
    </w:p>
    <w:p w14:paraId="09071387" w14:textId="77777777" w:rsidR="007604F9" w:rsidRDefault="00914F40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hyperlink r:id="rId13" w:history="1">
        <w:r w:rsidR="007604F9" w:rsidRPr="007604F9">
          <w:rPr>
            <w:rFonts w:ascii="Times New Roman" w:eastAsia="Times New Roman" w:hAnsi="Times New Roman" w:cs="Times New Roman"/>
            <w:sz w:val="21"/>
            <w:szCs w:val="21"/>
            <w:lang w:val="en-CA"/>
          </w:rPr>
          <w:t>https://www.semanticscholar.org/paper/Design-and-control-of-a-two-wheel-self-balancing-Juang-Lum/2dad074eed5019eb2b1e3056bbd9b82442ec596a</w:t>
        </w:r>
      </w:hyperlink>
    </w:p>
    <w:p w14:paraId="46643704" w14:textId="33F2DE82" w:rsidR="00EF7CC9" w:rsidRPr="007604F9" w:rsidRDefault="007604F9" w:rsidP="007604F9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2F59E3">
        <w:rPr>
          <w:rFonts w:ascii="Times New Roman" w:eastAsia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FD5284F" wp14:editId="7E68BED4">
            <wp:simplePos x="0" y="0"/>
            <wp:positionH relativeFrom="column">
              <wp:posOffset>-40005</wp:posOffset>
            </wp:positionH>
            <wp:positionV relativeFrom="paragraph">
              <wp:posOffset>918341</wp:posOffset>
            </wp:positionV>
            <wp:extent cx="2160000" cy="665130"/>
            <wp:effectExtent l="0" t="0" r="0" b="0"/>
            <wp:wrapNone/>
            <wp:docPr id="10" name="Picture 10" descr="Image result for concord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cordi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6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Pr="007604F9">
          <w:rPr>
            <w:rFonts w:ascii="Times New Roman" w:eastAsia="Times New Roman" w:hAnsi="Times New Roman" w:cs="Times New Roman"/>
            <w:sz w:val="21"/>
            <w:szCs w:val="21"/>
            <w:lang w:val="en-CA"/>
          </w:rPr>
          <w:t>https://www.idosi.org/mejsr/mejsr25(4)17/19.pdf</w:t>
        </w:r>
      </w:hyperlink>
      <w:r w:rsidR="00D052B1" w:rsidRPr="007604F9">
        <w:rPr>
          <w:rFonts w:ascii="Times New Roman" w:eastAsia="Times New Roman" w:hAnsi="Times New Roman" w:cs="Times New Roman"/>
          <w:sz w:val="21"/>
          <w:szCs w:val="21"/>
          <w:lang w:val="en-CA"/>
        </w:rPr>
        <w:t xml:space="preserve">   </w:t>
      </w:r>
    </w:p>
    <w:sectPr w:rsidR="00EF7CC9" w:rsidRPr="007604F9" w:rsidSect="00EF7CC9">
      <w:headerReference w:type="default" r:id="rId15"/>
      <w:footerReference w:type="default" r:id="rId16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4D65E" w14:textId="77777777" w:rsidR="00914F40" w:rsidRDefault="00914F40" w:rsidP="00713050">
      <w:pPr>
        <w:spacing w:line="240" w:lineRule="auto"/>
      </w:pPr>
      <w:r>
        <w:separator/>
      </w:r>
    </w:p>
  </w:endnote>
  <w:endnote w:type="continuationSeparator" w:id="0">
    <w:p w14:paraId="7413C87B" w14:textId="77777777" w:rsidR="00914F40" w:rsidRDefault="00914F4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C404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B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27B25" w14:textId="77777777" w:rsidR="00914F40" w:rsidRDefault="00914F40" w:rsidP="00713050">
      <w:pPr>
        <w:spacing w:line="240" w:lineRule="auto"/>
      </w:pPr>
      <w:r>
        <w:separator/>
      </w:r>
    </w:p>
  </w:footnote>
  <w:footnote w:type="continuationSeparator" w:id="0">
    <w:p w14:paraId="4B40F9A3" w14:textId="77777777" w:rsidR="00914F40" w:rsidRDefault="00914F4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8EDC2" w14:textId="3B15D6EC" w:rsidR="006827B0" w:rsidRPr="006827B0" w:rsidRDefault="006827B0" w:rsidP="006827B0">
    <w:pPr>
      <w:pStyle w:val="Header"/>
      <w:jc w:val="right"/>
      <w:rPr>
        <w:i/>
      </w:rPr>
    </w:pPr>
    <w:r w:rsidRPr="006827B0">
      <w:rPr>
        <w:i/>
      </w:rPr>
      <w:t>ELEC 6711 Microprocessor &amp; Their Applications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12FE"/>
    <w:multiLevelType w:val="hybridMultilevel"/>
    <w:tmpl w:val="D53AC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1653C"/>
    <w:multiLevelType w:val="hybridMultilevel"/>
    <w:tmpl w:val="E418FE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4119B5"/>
    <w:multiLevelType w:val="hybridMultilevel"/>
    <w:tmpl w:val="F24AA8A2"/>
    <w:lvl w:ilvl="0" w:tplc="EC588A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A8B7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EA2DF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C4AA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3AB58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B68C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17220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528B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9847D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71407081"/>
    <w:multiLevelType w:val="hybridMultilevel"/>
    <w:tmpl w:val="E9C24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93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E1730"/>
    <w:rsid w:val="002F03FA"/>
    <w:rsid w:val="00313E86"/>
    <w:rsid w:val="00333CD3"/>
    <w:rsid w:val="003356BD"/>
    <w:rsid w:val="00340365"/>
    <w:rsid w:val="00342B64"/>
    <w:rsid w:val="00364079"/>
    <w:rsid w:val="003900F1"/>
    <w:rsid w:val="003C5528"/>
    <w:rsid w:val="003D3D93"/>
    <w:rsid w:val="003E349F"/>
    <w:rsid w:val="004077FB"/>
    <w:rsid w:val="00424DD9"/>
    <w:rsid w:val="00432029"/>
    <w:rsid w:val="0046104A"/>
    <w:rsid w:val="004717C5"/>
    <w:rsid w:val="00523479"/>
    <w:rsid w:val="00530700"/>
    <w:rsid w:val="00537125"/>
    <w:rsid w:val="00543DB7"/>
    <w:rsid w:val="005729B0"/>
    <w:rsid w:val="006009A4"/>
    <w:rsid w:val="00641630"/>
    <w:rsid w:val="006827B0"/>
    <w:rsid w:val="00684488"/>
    <w:rsid w:val="00693C8F"/>
    <w:rsid w:val="006A3CE7"/>
    <w:rsid w:val="006C4C50"/>
    <w:rsid w:val="006D76B1"/>
    <w:rsid w:val="006F5522"/>
    <w:rsid w:val="00713050"/>
    <w:rsid w:val="00741125"/>
    <w:rsid w:val="00746F7F"/>
    <w:rsid w:val="007569C1"/>
    <w:rsid w:val="007604F9"/>
    <w:rsid w:val="00763832"/>
    <w:rsid w:val="00793255"/>
    <w:rsid w:val="007D2696"/>
    <w:rsid w:val="00811117"/>
    <w:rsid w:val="00841146"/>
    <w:rsid w:val="0088504C"/>
    <w:rsid w:val="0089382B"/>
    <w:rsid w:val="008A1907"/>
    <w:rsid w:val="008C6BCA"/>
    <w:rsid w:val="008C7B50"/>
    <w:rsid w:val="00914F40"/>
    <w:rsid w:val="00986BEB"/>
    <w:rsid w:val="009B3C40"/>
    <w:rsid w:val="00A42540"/>
    <w:rsid w:val="00A50939"/>
    <w:rsid w:val="00AA6A40"/>
    <w:rsid w:val="00B5664D"/>
    <w:rsid w:val="00B94E53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052B1"/>
    <w:rsid w:val="00D41CF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E7B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D90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793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6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petre/COEN-6711" TargetMode="External"/><Relationship Id="rId12" Type="http://schemas.openxmlformats.org/officeDocument/2006/relationships/hyperlink" Target="https://www.researchgate.net/publication/236030928_Autonomous_Dual_Wheel_Self_Balancing_Robot_Based_on_Microcontroller" TargetMode="External"/><Relationship Id="rId13" Type="http://schemas.openxmlformats.org/officeDocument/2006/relationships/hyperlink" Target="https://www.semanticscholar.org/paper/Design-and-control-of-a-two-wheel-self-balancing-Juang-Lum/2dad074eed5019eb2b1e3056bbd9b82442ec596a" TargetMode="External"/><Relationship Id="rId14" Type="http://schemas.openxmlformats.org/officeDocument/2006/relationships/hyperlink" Target="https://www.idosi.org/mejsr/mejsr25(4)17/19.pdf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jid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C05FDFD58A73498EE9992C765FB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67330-02FA-6441-B070-BC7E9C40691F}"/>
      </w:docPartPr>
      <w:docPartBody>
        <w:p w:rsidR="00DB63B5" w:rsidRDefault="00A273A8">
          <w:pPr>
            <w:pStyle w:val="4FC05FDFD58A73498EE9992C765FBF12"/>
          </w:pPr>
          <w:r w:rsidRPr="00333CD3">
            <w:t>YN</w:t>
          </w:r>
        </w:p>
      </w:docPartBody>
    </w:docPart>
    <w:docPart>
      <w:docPartPr>
        <w:name w:val="4BD14DD0C2F4D64FA65FD09379E6E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ACFF-04E7-9140-8EC4-A9AE04AC0CFE}"/>
      </w:docPartPr>
      <w:docPartBody>
        <w:p w:rsidR="00DB63B5" w:rsidRDefault="00A273A8">
          <w:pPr>
            <w:pStyle w:val="4BD14DD0C2F4D64FA65FD09379E6E227"/>
          </w:pPr>
          <w:r>
            <w:t>Your Name</w:t>
          </w:r>
        </w:p>
      </w:docPartBody>
    </w:docPart>
    <w:docPart>
      <w:docPartPr>
        <w:name w:val="48E3C29CA1939C4EABDC43E54D4B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3E9E9-6530-0542-9656-21F01A8D72D1}"/>
      </w:docPartPr>
      <w:docPartBody>
        <w:p w:rsidR="00DB63B5" w:rsidRDefault="00A273A8">
          <w:pPr>
            <w:pStyle w:val="48E3C29CA1939C4EABDC43E54D4BA84F"/>
          </w:pPr>
          <w:r>
            <w:t>Profession or Industry</w:t>
          </w:r>
        </w:p>
      </w:docPartBody>
    </w:docPart>
    <w:docPart>
      <w:docPartPr>
        <w:name w:val="125157CE9556924ABDCBDDCBAE858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1FAF-D126-5245-A97E-D7A58065270F}"/>
      </w:docPartPr>
      <w:docPartBody>
        <w:p w:rsidR="00DB63B5" w:rsidRDefault="00A273A8">
          <w:pPr>
            <w:pStyle w:val="125157CE9556924ABDCBDDCBAE85860E"/>
          </w:pPr>
          <w:r w:rsidRPr="00333CD3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CA"/>
    <w:rsid w:val="002B0E96"/>
    <w:rsid w:val="0033318A"/>
    <w:rsid w:val="00A14ACA"/>
    <w:rsid w:val="00A273A8"/>
    <w:rsid w:val="00DB63B5"/>
    <w:rsid w:val="00F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C05FDFD58A73498EE9992C765FBF12">
    <w:name w:val="4FC05FDFD58A73498EE9992C765FBF12"/>
  </w:style>
  <w:style w:type="paragraph" w:customStyle="1" w:styleId="568FCF38CA6CC641AE4C3D1BD87D55AC">
    <w:name w:val="568FCF38CA6CC641AE4C3D1BD87D55AC"/>
  </w:style>
  <w:style w:type="paragraph" w:customStyle="1" w:styleId="FFA84585B43C0C43A17EF2C87C9C45AA">
    <w:name w:val="FFA84585B43C0C43A17EF2C87C9C45AA"/>
  </w:style>
  <w:style w:type="paragraph" w:customStyle="1" w:styleId="475E34C42794B340966A8220C087129A">
    <w:name w:val="475E34C42794B340966A8220C087129A"/>
  </w:style>
  <w:style w:type="paragraph" w:customStyle="1" w:styleId="3F9706482D789145AB66874094EA5E68">
    <w:name w:val="3F9706482D789145AB66874094EA5E68"/>
  </w:style>
  <w:style w:type="paragraph" w:customStyle="1" w:styleId="4BD14DD0C2F4D64FA65FD09379E6E227">
    <w:name w:val="4BD14DD0C2F4D64FA65FD09379E6E227"/>
  </w:style>
  <w:style w:type="paragraph" w:customStyle="1" w:styleId="48E3C29CA1939C4EABDC43E54D4BA84F">
    <w:name w:val="48E3C29CA1939C4EABDC43E54D4BA84F"/>
  </w:style>
  <w:style w:type="paragraph" w:customStyle="1" w:styleId="125157CE9556924ABDCBDDCBAE85860E">
    <w:name w:val="125157CE9556924ABDCBDDCBAE85860E"/>
  </w:style>
  <w:style w:type="paragraph" w:customStyle="1" w:styleId="5ACCF80D7795C1469068DAB678B65BF7">
    <w:name w:val="5ACCF80D7795C1469068DAB678B65BF7"/>
  </w:style>
  <w:style w:type="paragraph" w:customStyle="1" w:styleId="BBD6CBCB25D1F943BE9B427FD1A46D0D">
    <w:name w:val="BBD6CBCB25D1F943BE9B427FD1A46D0D"/>
  </w:style>
  <w:style w:type="paragraph" w:customStyle="1" w:styleId="E352992845146D48AA65540489C34A03">
    <w:name w:val="E352992845146D48AA65540489C34A03"/>
  </w:style>
  <w:style w:type="paragraph" w:customStyle="1" w:styleId="8AF3B324231D4B4C99C00155E3051DC7">
    <w:name w:val="8AF3B324231D4B4C99C00155E3051DC7"/>
  </w:style>
  <w:style w:type="paragraph" w:customStyle="1" w:styleId="D54730DCEDB4FD48A02E42D60361616E">
    <w:name w:val="D54730DCEDB4FD48A02E42D60361616E"/>
  </w:style>
  <w:style w:type="paragraph" w:customStyle="1" w:styleId="9253A237920CED478EEEB1706886B568">
    <w:name w:val="9253A237920CED478EEEB1706886B568"/>
  </w:style>
  <w:style w:type="paragraph" w:customStyle="1" w:styleId="30896B9FCE08C344B4C51E75534700E2">
    <w:name w:val="30896B9FCE08C344B4C51E75534700E2"/>
  </w:style>
  <w:style w:type="paragraph" w:customStyle="1" w:styleId="0FDF6A3F3021F84889AF43FB2BFC5F95">
    <w:name w:val="0FDF6A3F3021F84889AF43FB2BFC5F95"/>
  </w:style>
  <w:style w:type="paragraph" w:customStyle="1" w:styleId="7C0822C004BB0144BB2524FAF6481B5F">
    <w:name w:val="7C0822C004BB0144BB2524FAF6481B5F"/>
  </w:style>
  <w:style w:type="paragraph" w:customStyle="1" w:styleId="C45E424050FD504A81361C084A8468B4">
    <w:name w:val="C45E424050FD504A81361C084A8468B4"/>
  </w:style>
  <w:style w:type="paragraph" w:customStyle="1" w:styleId="7B393B641C2C474A91E55B039BA9CA45">
    <w:name w:val="7B393B641C2C474A91E55B039BA9CA45"/>
  </w:style>
  <w:style w:type="paragraph" w:customStyle="1" w:styleId="3D02743287AA0340BFBED711FB57EA95">
    <w:name w:val="3D02743287AA0340BFBED711FB57EA95"/>
  </w:style>
  <w:style w:type="paragraph" w:customStyle="1" w:styleId="94F115D9D93DCC45BFFE43AEC5B1888A">
    <w:name w:val="94F115D9D93DCC45BFFE43AEC5B1888A"/>
  </w:style>
  <w:style w:type="paragraph" w:customStyle="1" w:styleId="AF6D3B952085024BBEE92224C633B601">
    <w:name w:val="AF6D3B952085024BBEE92224C633B601"/>
  </w:style>
  <w:style w:type="paragraph" w:customStyle="1" w:styleId="2BEA19A098B86B4E815AAB7B139B541D">
    <w:name w:val="2BEA19A098B86B4E815AAB7B139B541D"/>
  </w:style>
  <w:style w:type="paragraph" w:customStyle="1" w:styleId="221B682A2C80E944B953E9F482F2814F">
    <w:name w:val="221B682A2C80E944B953E9F482F2814F"/>
  </w:style>
  <w:style w:type="paragraph" w:customStyle="1" w:styleId="5544588410862E4192E68BCF7B80CCBF">
    <w:name w:val="5544588410862E4192E68BCF7B80CCBF"/>
  </w:style>
  <w:style w:type="paragraph" w:customStyle="1" w:styleId="D76935F6F7111548938ED78BA780BE1F">
    <w:name w:val="D76935F6F7111548938ED78BA780BE1F"/>
  </w:style>
  <w:style w:type="paragraph" w:customStyle="1" w:styleId="B1F97FB6AC40D542AFD80305B58F442B">
    <w:name w:val="B1F97FB6AC40D542AFD80305B58F442B"/>
  </w:style>
  <w:style w:type="paragraph" w:customStyle="1" w:styleId="44C0FE821B5BC04ABC23E8CFAC8B6ACB">
    <w:name w:val="44C0FE821B5BC04ABC23E8CFAC8B6ACB"/>
  </w:style>
  <w:style w:type="paragraph" w:customStyle="1" w:styleId="4B6271EEC843B14E8E49B28A6CBFA76D">
    <w:name w:val="4B6271EEC843B14E8E49B28A6CBFA76D"/>
  </w:style>
  <w:style w:type="paragraph" w:customStyle="1" w:styleId="21FB0B33DD5ADB4BA6F70BA128035A7C">
    <w:name w:val="21FB0B33DD5ADB4BA6F70BA128035A7C"/>
  </w:style>
  <w:style w:type="paragraph" w:customStyle="1" w:styleId="4F29A170575FC244B22909822C974650">
    <w:name w:val="4F29A170575FC244B22909822C974650"/>
  </w:style>
  <w:style w:type="paragraph" w:customStyle="1" w:styleId="0E70CD2E842B294B8423E24238B99E28">
    <w:name w:val="0E70CD2E842B294B8423E24238B99E28"/>
  </w:style>
  <w:style w:type="paragraph" w:customStyle="1" w:styleId="F502F2684BAA1A43989DD9A1E174C30A">
    <w:name w:val="F502F2684BAA1A43989DD9A1E174C30A"/>
  </w:style>
  <w:style w:type="paragraph" w:customStyle="1" w:styleId="6E058B5CAF115C4A89EDDC46833B954E">
    <w:name w:val="6E058B5CAF115C4A89EDDC46833B954E"/>
  </w:style>
  <w:style w:type="paragraph" w:customStyle="1" w:styleId="83208BE7E57B9F449BD4E11E7E3E26B8">
    <w:name w:val="83208BE7E57B9F449BD4E11E7E3E26B8"/>
  </w:style>
  <w:style w:type="paragraph" w:customStyle="1" w:styleId="164486A7A42B734A9080711FEA55001F">
    <w:name w:val="164486A7A42B734A9080711FEA55001F"/>
  </w:style>
  <w:style w:type="paragraph" w:customStyle="1" w:styleId="8E4E5CAB9DD5964FBE3E27A8958DE88F">
    <w:name w:val="8E4E5CAB9DD5964FBE3E27A8958DE88F"/>
  </w:style>
  <w:style w:type="paragraph" w:customStyle="1" w:styleId="A30E6200D92F6E4BB7D1AE51FD7BC345">
    <w:name w:val="A30E6200D92F6E4BB7D1AE51FD7BC345"/>
  </w:style>
  <w:style w:type="paragraph" w:customStyle="1" w:styleId="3EF15F6465BF454DBFD3390DB4F0B3EB">
    <w:name w:val="3EF15F6465BF454DBFD3390DB4F0B3EB"/>
  </w:style>
  <w:style w:type="paragraph" w:customStyle="1" w:styleId="9B3297B69982BE409DD1304A7FEC777B">
    <w:name w:val="9B3297B69982BE409DD1304A7FEC777B"/>
  </w:style>
  <w:style w:type="paragraph" w:customStyle="1" w:styleId="BA78229968CA4948A9C4B1C4EC041D2C">
    <w:name w:val="BA78229968CA4948A9C4B1C4EC041D2C"/>
    <w:rsid w:val="00A14ACA"/>
  </w:style>
  <w:style w:type="paragraph" w:customStyle="1" w:styleId="EE3E6E5CB9044447A96F326FE5F3BD18">
    <w:name w:val="EE3E6E5CB9044447A96F326FE5F3BD18"/>
    <w:rsid w:val="00A14ACA"/>
  </w:style>
  <w:style w:type="paragraph" w:customStyle="1" w:styleId="7FA72EC13C699D4689F4044FC46F0CFF">
    <w:name w:val="7FA72EC13C699D4689F4044FC46F0CFF"/>
    <w:rsid w:val="00A14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51</TotalTime>
  <Pages>2</Pages>
  <Words>343</Words>
  <Characters>1959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coen 6711 microprocessor &amp; their application</dc:subject>
  <dc:creator>self-balancing robot</dc:creator>
  <cp:keywords/>
  <dc:description>dept-ece concordia university, MOntreal, quebec, canada</dc:description>
  <cp:lastModifiedBy>Microsoft Office User</cp:lastModifiedBy>
  <cp:revision>4</cp:revision>
  <dcterms:created xsi:type="dcterms:W3CDTF">2018-09-18T00:34:00Z</dcterms:created>
  <dcterms:modified xsi:type="dcterms:W3CDTF">2018-09-18T15:30:00Z</dcterms:modified>
</cp:coreProperties>
</file>