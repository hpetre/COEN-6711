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23E1938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E39341F" w14:textId="77777777" w:rsidR="00793255" w:rsidRPr="00793255" w:rsidRDefault="00E02DCD" w:rsidP="00793255">
            <w:pPr>
              <w:pStyle w:val="Initials"/>
              <w:rPr>
                <w:color w:val="000000" w:themeColor="text1"/>
                <w:sz w:val="52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D9F5EA3" wp14:editId="35FE3FF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C61D8BC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000000" w:themeColor="text1"/>
                  <w:sz w:val="52"/>
                </w:rPr>
                <w:alias w:val="Initials:"/>
                <w:tag w:val="Initials:"/>
                <w:id w:val="-606576828"/>
                <w:placeholder>
                  <w:docPart w:val="4FC05FDFD58A73498EE9992C765FBF1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D3D93" w:rsidRPr="006009A4">
                  <w:rPr>
                    <w:color w:val="000000" w:themeColor="text1"/>
                    <w:sz w:val="52"/>
                  </w:rPr>
                  <w:t>Proj</w:t>
                </w:r>
              </w:sdtContent>
            </w:sdt>
            <w:r w:rsidR="003D3D93" w:rsidRPr="006009A4">
              <w:rPr>
                <w:color w:val="000000" w:themeColor="text1"/>
                <w:sz w:val="52"/>
              </w:rPr>
              <w:t>ect proposal</w:t>
            </w:r>
          </w:p>
          <w:p w14:paraId="43914069" w14:textId="77777777" w:rsidR="00793255" w:rsidRDefault="00793255" w:rsidP="007569C1">
            <w:pPr>
              <w:pStyle w:val="Heading3"/>
            </w:pPr>
            <w:r w:rsidRPr="00793255">
              <w:rPr>
                <w:lang w:val="en-GB"/>
              </w:rPr>
              <w:drawing>
                <wp:inline distT="0" distB="0" distL="0" distR="0" wp14:anchorId="739D0A76" wp14:editId="6AA75197">
                  <wp:extent cx="1943100" cy="1130935"/>
                  <wp:effectExtent l="0" t="0" r="12700" b="12065"/>
                  <wp:docPr id="5" name="Picture 1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:a16="http://schemas.microsoft.com/office/drawing/2014/main" xmlns="" xmlns:lc="http://schemas.openxmlformats.org/drawingml/2006/lockedCanvas" id="{5C267098-7AAB-41DC-8907-A68EA43DC2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p="http://schemas.openxmlformats.org/presentationml/2006/main" xmlns:a16="http://schemas.microsoft.com/office/drawing/2014/main" xmlns="" xmlns:lc="http://schemas.openxmlformats.org/drawingml/2006/lockedCanvas" id="{5C267098-7AAB-41DC-8907-A68EA43DC2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3814" r="1" b="1"/>
                          <a:stretch/>
                        </pic:blipFill>
                        <pic:spPr>
                          <a:xfrm>
                            <a:off x="0" y="0"/>
                            <a:ext cx="194310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0C9FF" w14:textId="77777777" w:rsidR="00793255" w:rsidRDefault="00793255" w:rsidP="007569C1">
            <w:pPr>
              <w:pStyle w:val="Heading3"/>
            </w:pPr>
          </w:p>
          <w:p w14:paraId="3A320AE9" w14:textId="77777777" w:rsidR="00A50939" w:rsidRPr="00333CD3" w:rsidRDefault="003D3D93" w:rsidP="007569C1">
            <w:pPr>
              <w:pStyle w:val="Heading3"/>
            </w:pPr>
            <w:r>
              <w:t>ownership</w:t>
            </w:r>
          </w:p>
          <w:p w14:paraId="2CD96D3B" w14:textId="77777777" w:rsidR="002C2CDD" w:rsidRPr="006009A4" w:rsidRDefault="003D3D93" w:rsidP="007569C1">
            <w:pPr>
              <w:rPr>
                <w:b/>
                <w:sz w:val="22"/>
                <w:szCs w:val="22"/>
              </w:rPr>
            </w:pPr>
            <w:r w:rsidRPr="006009A4">
              <w:rPr>
                <w:b/>
                <w:sz w:val="22"/>
                <w:szCs w:val="22"/>
              </w:rPr>
              <w:t>Proposed to:</w:t>
            </w:r>
          </w:p>
          <w:p w14:paraId="2C402915" w14:textId="77777777" w:rsidR="003D3D93" w:rsidRDefault="006009A4" w:rsidP="007569C1">
            <w:pPr>
              <w:rPr>
                <w:sz w:val="22"/>
                <w:szCs w:val="22"/>
              </w:rPr>
            </w:pPr>
            <w:proofErr w:type="spellStart"/>
            <w:r w:rsidRPr="006009A4">
              <w:rPr>
                <w:sz w:val="22"/>
                <w:szCs w:val="22"/>
              </w:rPr>
              <w:t>Abdelaziz</w:t>
            </w:r>
            <w:proofErr w:type="spellEnd"/>
            <w:r w:rsidRPr="006009A4">
              <w:rPr>
                <w:sz w:val="22"/>
                <w:szCs w:val="22"/>
              </w:rPr>
              <w:t xml:space="preserve"> </w:t>
            </w:r>
            <w:proofErr w:type="spellStart"/>
            <w:r w:rsidRPr="006009A4">
              <w:rPr>
                <w:sz w:val="22"/>
                <w:szCs w:val="22"/>
              </w:rPr>
              <w:t>Trabelsi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Eng</w:t>
            </w:r>
            <w:proofErr w:type="spellEnd"/>
            <w:r>
              <w:rPr>
                <w:sz w:val="22"/>
                <w:szCs w:val="22"/>
              </w:rPr>
              <w:t>, PhD</w:t>
            </w:r>
          </w:p>
          <w:p w14:paraId="3474CA65" w14:textId="77777777" w:rsidR="006009A4" w:rsidRPr="006009A4" w:rsidRDefault="006009A4" w:rsidP="007569C1">
            <w:pPr>
              <w:rPr>
                <w:sz w:val="22"/>
                <w:szCs w:val="22"/>
              </w:rPr>
            </w:pPr>
            <w:r w:rsidRPr="006009A4">
              <w:rPr>
                <w:sz w:val="22"/>
                <w:szCs w:val="22"/>
              </w:rPr>
              <w:t>Professor</w:t>
            </w:r>
            <w:r>
              <w:rPr>
                <w:sz w:val="22"/>
                <w:szCs w:val="22"/>
              </w:rPr>
              <w:t>, Dept. of ECE, Concordia University</w:t>
            </w:r>
          </w:p>
          <w:p w14:paraId="7F854E44" w14:textId="77777777" w:rsidR="006009A4" w:rsidRPr="006009A4" w:rsidRDefault="006009A4" w:rsidP="007569C1">
            <w:pPr>
              <w:rPr>
                <w:sz w:val="22"/>
                <w:szCs w:val="22"/>
              </w:rPr>
            </w:pPr>
          </w:p>
          <w:p w14:paraId="38189525" w14:textId="77777777" w:rsidR="006009A4" w:rsidRPr="006009A4" w:rsidRDefault="006009A4" w:rsidP="007569C1">
            <w:pPr>
              <w:rPr>
                <w:b/>
                <w:sz w:val="22"/>
                <w:szCs w:val="22"/>
              </w:rPr>
            </w:pPr>
            <w:r w:rsidRPr="006009A4">
              <w:rPr>
                <w:b/>
                <w:sz w:val="22"/>
                <w:szCs w:val="22"/>
              </w:rPr>
              <w:t>Proposed by:</w:t>
            </w:r>
          </w:p>
          <w:p w14:paraId="221E6B75" w14:textId="77777777" w:rsidR="006009A4" w:rsidRPr="006009A4" w:rsidRDefault="003356BD" w:rsidP="006009A4">
            <w:pPr>
              <w:numPr>
                <w:ilvl w:val="0"/>
                <w:numId w:val="1"/>
              </w:numPr>
              <w:rPr>
                <w:sz w:val="22"/>
                <w:szCs w:val="22"/>
                <w:lang w:val="en-GB"/>
              </w:rPr>
            </w:pPr>
            <w:proofErr w:type="spellStart"/>
            <w:r w:rsidRPr="006009A4">
              <w:rPr>
                <w:sz w:val="22"/>
                <w:szCs w:val="22"/>
              </w:rPr>
              <w:t>Horia</w:t>
            </w:r>
            <w:proofErr w:type="spellEnd"/>
            <w:r w:rsidRPr="006009A4">
              <w:rPr>
                <w:sz w:val="22"/>
                <w:szCs w:val="22"/>
              </w:rPr>
              <w:t xml:space="preserve"> </w:t>
            </w:r>
            <w:proofErr w:type="spellStart"/>
            <w:r w:rsidRPr="006009A4">
              <w:rPr>
                <w:sz w:val="22"/>
                <w:szCs w:val="22"/>
              </w:rPr>
              <w:t>Petre</w:t>
            </w:r>
            <w:proofErr w:type="spellEnd"/>
            <w:r w:rsidRPr="006009A4">
              <w:rPr>
                <w:sz w:val="22"/>
                <w:szCs w:val="22"/>
              </w:rPr>
              <w:t xml:space="preserve"> </w:t>
            </w:r>
          </w:p>
          <w:p w14:paraId="040D3821" w14:textId="77777777" w:rsidR="00000000" w:rsidRPr="006009A4" w:rsidRDefault="003356BD" w:rsidP="006009A4">
            <w:pPr>
              <w:numPr>
                <w:ilvl w:val="0"/>
                <w:numId w:val="1"/>
              </w:numPr>
              <w:rPr>
                <w:sz w:val="22"/>
                <w:szCs w:val="22"/>
                <w:lang w:val="en-GB"/>
              </w:rPr>
            </w:pPr>
            <w:r w:rsidRPr="006009A4">
              <w:rPr>
                <w:sz w:val="22"/>
                <w:szCs w:val="22"/>
              </w:rPr>
              <w:t>(26035035)</w:t>
            </w:r>
          </w:p>
          <w:p w14:paraId="0A2F0E8D" w14:textId="77777777" w:rsidR="00000000" w:rsidRPr="006009A4" w:rsidRDefault="003356BD" w:rsidP="006009A4">
            <w:pPr>
              <w:numPr>
                <w:ilvl w:val="0"/>
                <w:numId w:val="1"/>
              </w:numPr>
              <w:rPr>
                <w:sz w:val="22"/>
                <w:szCs w:val="22"/>
                <w:lang w:val="en-GB"/>
              </w:rPr>
            </w:pPr>
            <w:r w:rsidRPr="006009A4">
              <w:rPr>
                <w:sz w:val="22"/>
                <w:szCs w:val="22"/>
              </w:rPr>
              <w:t xml:space="preserve">Md. </w:t>
            </w:r>
            <w:proofErr w:type="spellStart"/>
            <w:r w:rsidRPr="006009A4">
              <w:rPr>
                <w:sz w:val="22"/>
                <w:szCs w:val="22"/>
              </w:rPr>
              <w:t>Shafayet</w:t>
            </w:r>
            <w:proofErr w:type="spellEnd"/>
            <w:r w:rsidRPr="006009A4">
              <w:rPr>
                <w:sz w:val="22"/>
                <w:szCs w:val="22"/>
              </w:rPr>
              <w:t xml:space="preserve"> </w:t>
            </w:r>
            <w:proofErr w:type="spellStart"/>
            <w:r w:rsidRPr="006009A4">
              <w:rPr>
                <w:sz w:val="22"/>
                <w:szCs w:val="22"/>
              </w:rPr>
              <w:t>Sajid</w:t>
            </w:r>
            <w:proofErr w:type="spellEnd"/>
            <w:r w:rsidRPr="006009A4">
              <w:rPr>
                <w:sz w:val="22"/>
                <w:szCs w:val="22"/>
              </w:rPr>
              <w:t xml:space="preserve"> (40075368)</w:t>
            </w:r>
          </w:p>
          <w:p w14:paraId="4A4DF26A" w14:textId="77777777" w:rsidR="00000000" w:rsidRPr="006009A4" w:rsidRDefault="003356BD" w:rsidP="006009A4">
            <w:pPr>
              <w:numPr>
                <w:ilvl w:val="0"/>
                <w:numId w:val="1"/>
              </w:numPr>
              <w:rPr>
                <w:sz w:val="22"/>
                <w:szCs w:val="22"/>
                <w:lang w:val="en-GB"/>
              </w:rPr>
            </w:pPr>
            <w:r w:rsidRPr="006009A4">
              <w:rPr>
                <w:sz w:val="22"/>
                <w:szCs w:val="22"/>
              </w:rPr>
              <w:t xml:space="preserve">Diego </w:t>
            </w:r>
            <w:proofErr w:type="spellStart"/>
            <w:r w:rsidRPr="006009A4">
              <w:rPr>
                <w:sz w:val="22"/>
                <w:szCs w:val="22"/>
              </w:rPr>
              <w:t>Mayorga</w:t>
            </w:r>
            <w:proofErr w:type="spellEnd"/>
            <w:r w:rsidRPr="006009A4">
              <w:rPr>
                <w:sz w:val="22"/>
                <w:szCs w:val="22"/>
              </w:rPr>
              <w:t xml:space="preserve"> (40075927)</w:t>
            </w:r>
          </w:p>
          <w:p w14:paraId="2B59B961" w14:textId="77777777" w:rsidR="002C2CDD" w:rsidRPr="00333CD3" w:rsidRDefault="00793255" w:rsidP="007569C1">
            <w:pPr>
              <w:pStyle w:val="Heading3"/>
            </w:pPr>
            <w:r>
              <w:t>key-</w:t>
            </w:r>
            <w:r w:rsidR="006009A4">
              <w:t>components</w:t>
            </w:r>
          </w:p>
          <w:p w14:paraId="2C299528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FRDM-KL25Z board</w:t>
            </w:r>
          </w:p>
          <w:p w14:paraId="524BEDFB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Ultrasonic sensor hc-sr04</w:t>
            </w:r>
          </w:p>
          <w:p w14:paraId="45F596D7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Motor driver</w:t>
            </w:r>
          </w:p>
          <w:p w14:paraId="79A89C14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Self-Balancing robot kit</w:t>
            </w:r>
          </w:p>
          <w:p w14:paraId="5478B3A2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Battery</w:t>
            </w:r>
          </w:p>
          <w:p w14:paraId="35903E2C" w14:textId="77777777" w:rsidR="00741125" w:rsidRPr="00333CD3" w:rsidRDefault="00741125" w:rsidP="0079325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615146F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9ADDC2C" w14:textId="77777777" w:rsidR="00C612DA" w:rsidRPr="00333CD3" w:rsidRDefault="003356BD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BD14DD0C2F4D64FA65FD09379E6E22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3255">
                        <w:t>self-balancing robot</w:t>
                      </w:r>
                    </w:sdtContent>
                  </w:sdt>
                </w:p>
                <w:p w14:paraId="1DE47B0C" w14:textId="77777777" w:rsidR="00C612DA" w:rsidRPr="00333CD3" w:rsidRDefault="003356BD" w:rsidP="006009A4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48E3C29CA1939C4EABDC43E54D4BA84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coen</w:t>
                      </w:r>
                      <w:r w:rsidR="003D3D93">
                        <w:t xml:space="preserve"> 6</w:t>
                      </w:r>
                      <w:r w:rsidR="006009A4">
                        <w:t>71</w:t>
                      </w:r>
                      <w:r w:rsidR="003D3D93">
                        <w:t>1</w:t>
                      </w:r>
                      <w:r w:rsidR="006009A4">
                        <w:t xml:space="preserve"> microprocessor &amp; their application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25157CE9556924ABDCBDDCBAE85860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dept-ece</w:t>
                      </w:r>
                      <w:r w:rsidR="003D3D93">
                        <w:t xml:space="preserve"> concordia university</w:t>
                      </w:r>
                    </w:sdtContent>
                  </w:sdt>
                </w:p>
              </w:tc>
            </w:tr>
          </w:tbl>
          <w:p w14:paraId="061C2FC6" w14:textId="77777777" w:rsidR="002C2CDD" w:rsidRPr="00793255" w:rsidRDefault="006009A4" w:rsidP="007569C1">
            <w:pPr>
              <w:pStyle w:val="Heading3"/>
              <w:rPr>
                <w:color w:val="000000" w:themeColor="text1"/>
              </w:rPr>
            </w:pPr>
            <w:r w:rsidRPr="00793255">
              <w:rPr>
                <w:color w:val="000000" w:themeColor="text1"/>
              </w:rPr>
              <w:t>background</w:t>
            </w:r>
          </w:p>
          <w:p w14:paraId="026181B2" w14:textId="77777777" w:rsidR="002C2CDD" w:rsidRPr="00333CD3" w:rsidRDefault="006009A4" w:rsidP="007569C1">
            <w:pPr>
              <w:pStyle w:val="Heading4"/>
            </w:pPr>
            <w:r>
              <w:t>a</w:t>
            </w:r>
            <w:r w:rsidRPr="006009A4">
              <w:rPr>
                <w:rFonts w:asciiTheme="minorHAnsi" w:eastAsiaTheme="minorHAnsi" w:hAnsiTheme="minorHAnsi" w:cstheme="minorBidi"/>
                <w:iCs w:val="0"/>
                <w:caps w:val="0"/>
              </w:rPr>
              <w:t>aaaaaaa</w:t>
            </w:r>
          </w:p>
          <w:p w14:paraId="71B93711" w14:textId="77777777" w:rsidR="006009A4" w:rsidRDefault="006009A4" w:rsidP="007569C1">
            <w:pPr>
              <w:pStyle w:val="Heading3"/>
            </w:pPr>
          </w:p>
          <w:p w14:paraId="69828A3A" w14:textId="77777777" w:rsidR="006009A4" w:rsidRDefault="006009A4" w:rsidP="007569C1">
            <w:pPr>
              <w:pStyle w:val="Heading3"/>
            </w:pPr>
          </w:p>
          <w:p w14:paraId="4FFDB800" w14:textId="77777777" w:rsidR="006009A4" w:rsidRDefault="006009A4" w:rsidP="007569C1">
            <w:pPr>
              <w:pStyle w:val="Heading3"/>
            </w:pPr>
          </w:p>
          <w:p w14:paraId="5388A52D" w14:textId="77777777" w:rsidR="006009A4" w:rsidRDefault="006009A4" w:rsidP="007569C1">
            <w:pPr>
              <w:pStyle w:val="Heading3"/>
            </w:pPr>
          </w:p>
          <w:p w14:paraId="3C358CA2" w14:textId="77777777" w:rsidR="006009A4" w:rsidRDefault="006009A4" w:rsidP="007569C1">
            <w:pPr>
              <w:pStyle w:val="Heading3"/>
            </w:pPr>
          </w:p>
          <w:p w14:paraId="6D610228" w14:textId="77777777" w:rsidR="002C2CDD" w:rsidRPr="00333CD3" w:rsidRDefault="006009A4" w:rsidP="007569C1">
            <w:pPr>
              <w:pStyle w:val="Heading3"/>
            </w:pPr>
            <w:r>
              <w:t>Objective &amp; significance</w:t>
            </w:r>
          </w:p>
          <w:p w14:paraId="3D9CBA88" w14:textId="77777777" w:rsidR="002C2CDD" w:rsidRPr="00333CD3" w:rsidRDefault="006009A4" w:rsidP="007569C1">
            <w:proofErr w:type="spellStart"/>
            <w:r>
              <w:t>aaaaaaaaa</w:t>
            </w:r>
            <w:proofErr w:type="spellEnd"/>
          </w:p>
          <w:p w14:paraId="40ACD2F1" w14:textId="77777777" w:rsidR="006009A4" w:rsidRDefault="006009A4" w:rsidP="007569C1">
            <w:pPr>
              <w:pStyle w:val="Heading3"/>
            </w:pPr>
            <w:bookmarkStart w:id="0" w:name="_GoBack"/>
            <w:bookmarkEnd w:id="0"/>
          </w:p>
          <w:p w14:paraId="412531BB" w14:textId="77777777" w:rsidR="006009A4" w:rsidRDefault="006009A4" w:rsidP="007569C1">
            <w:pPr>
              <w:pStyle w:val="Heading3"/>
            </w:pPr>
          </w:p>
          <w:p w14:paraId="4AF1A607" w14:textId="77777777" w:rsidR="006009A4" w:rsidRDefault="006009A4" w:rsidP="007569C1">
            <w:pPr>
              <w:pStyle w:val="Heading3"/>
            </w:pPr>
          </w:p>
          <w:p w14:paraId="337B453E" w14:textId="77777777" w:rsidR="002C2CDD" w:rsidRPr="00333CD3" w:rsidRDefault="006009A4" w:rsidP="007569C1">
            <w:pPr>
              <w:pStyle w:val="Heading3"/>
            </w:pPr>
            <w:r>
              <w:t>block diagram</w:t>
            </w:r>
          </w:p>
          <w:p w14:paraId="1B1C282D" w14:textId="77777777" w:rsidR="00741125" w:rsidRPr="00333CD3" w:rsidRDefault="00793255" w:rsidP="006009A4">
            <w:r>
              <w:rPr>
                <w:noProof/>
                <w:lang w:val="en-GB" w:eastAsia="en-GB"/>
              </w:rPr>
              <w:drawing>
                <wp:inline distT="0" distB="0" distL="0" distR="0" wp14:anchorId="726DB2E1" wp14:editId="757464DC">
                  <wp:extent cx="3732373" cy="1170940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8-09-17 at 8.54.03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941" cy="117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A4F23" w14:textId="77777777" w:rsidR="006009A4" w:rsidRDefault="006009A4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009A4" w:rsidRPr="00333CD3" w14:paraId="2536E7B8" w14:textId="77777777" w:rsidTr="000A2656">
        <w:tc>
          <w:tcPr>
            <w:tcW w:w="6732" w:type="dxa"/>
            <w:tcMar>
              <w:top w:w="504" w:type="dxa"/>
              <w:left w:w="0" w:type="dxa"/>
            </w:tcMar>
          </w:tcPr>
          <w:p w14:paraId="7A9ACABA" w14:textId="77777777" w:rsidR="006009A4" w:rsidRPr="00333CD3" w:rsidRDefault="006009A4" w:rsidP="000A2656">
            <w:pPr>
              <w:pStyle w:val="Heading3"/>
            </w:pPr>
            <w:r>
              <w:t>control method</w:t>
            </w:r>
          </w:p>
          <w:p w14:paraId="1F6039AF" w14:textId="77777777" w:rsidR="006009A4" w:rsidRDefault="006009A4" w:rsidP="006009A4">
            <w:pPr>
              <w:pStyle w:val="Heading4"/>
            </w:pPr>
            <w:proofErr w:type="spellStart"/>
            <w:r>
              <w:t>a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aaaaaa</w:t>
            </w:r>
            <w:proofErr w:type="spellEnd"/>
          </w:p>
          <w:p w14:paraId="4991A8A5" w14:textId="77777777" w:rsidR="006009A4" w:rsidRDefault="006009A4" w:rsidP="000A2656">
            <w:pPr>
              <w:pStyle w:val="Heading3"/>
            </w:pPr>
          </w:p>
          <w:p w14:paraId="73FF9303" w14:textId="77777777" w:rsidR="006009A4" w:rsidRPr="00333CD3" w:rsidRDefault="006009A4" w:rsidP="000A2656">
            <w:pPr>
              <w:pStyle w:val="Heading3"/>
            </w:pPr>
            <w:r>
              <w:t>project timeline</w:t>
            </w:r>
          </w:p>
          <w:p w14:paraId="2EB7C876" w14:textId="77777777" w:rsidR="006009A4" w:rsidRPr="00333CD3" w:rsidRDefault="006009A4" w:rsidP="000A2656">
            <w:proofErr w:type="spellStart"/>
            <w:r>
              <w:t>aaaaaaaaa</w:t>
            </w:r>
            <w:proofErr w:type="spellEnd"/>
          </w:p>
          <w:p w14:paraId="5B921FC5" w14:textId="77777777" w:rsidR="006009A4" w:rsidRDefault="006009A4" w:rsidP="000A2656">
            <w:pPr>
              <w:pStyle w:val="Heading3"/>
            </w:pPr>
          </w:p>
          <w:p w14:paraId="0FD9BEA8" w14:textId="77777777" w:rsidR="006009A4" w:rsidRDefault="006009A4" w:rsidP="000A2656">
            <w:pPr>
              <w:pStyle w:val="Heading3"/>
            </w:pPr>
          </w:p>
          <w:p w14:paraId="2F73F0B3" w14:textId="77777777" w:rsidR="006009A4" w:rsidRDefault="006009A4" w:rsidP="000A2656">
            <w:pPr>
              <w:pStyle w:val="Heading3"/>
            </w:pPr>
          </w:p>
          <w:p w14:paraId="0DE5C950" w14:textId="77777777" w:rsidR="006009A4" w:rsidRPr="00333CD3" w:rsidRDefault="006009A4" w:rsidP="000A2656">
            <w:pPr>
              <w:pStyle w:val="Heading3"/>
            </w:pPr>
            <w:r>
              <w:t>Reference:</w:t>
            </w:r>
          </w:p>
          <w:p w14:paraId="4368C413" w14:textId="77777777" w:rsidR="006009A4" w:rsidRPr="00333CD3" w:rsidRDefault="006009A4" w:rsidP="000A2656"/>
        </w:tc>
      </w:tr>
    </w:tbl>
    <w:p w14:paraId="46643704" w14:textId="77777777" w:rsidR="00EF7CC9" w:rsidRPr="00333CD3" w:rsidRDefault="00EF7CC9" w:rsidP="00E22E87">
      <w:pPr>
        <w:pStyle w:val="NoSpacing"/>
      </w:pPr>
    </w:p>
    <w:sectPr w:rsidR="00EF7CC9" w:rsidRPr="00333CD3" w:rsidSect="00EF7CC9"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0DC4" w14:textId="77777777" w:rsidR="003356BD" w:rsidRDefault="003356BD" w:rsidP="00713050">
      <w:pPr>
        <w:spacing w:line="240" w:lineRule="auto"/>
      </w:pPr>
      <w:r>
        <w:separator/>
      </w:r>
    </w:p>
  </w:endnote>
  <w:endnote w:type="continuationSeparator" w:id="0">
    <w:p w14:paraId="56B1DE1A" w14:textId="77777777" w:rsidR="003356BD" w:rsidRDefault="003356B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C404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2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AFD43" w14:textId="77777777" w:rsidR="003356BD" w:rsidRDefault="003356BD" w:rsidP="00713050">
      <w:pPr>
        <w:spacing w:line="240" w:lineRule="auto"/>
      </w:pPr>
      <w:r>
        <w:separator/>
      </w:r>
    </w:p>
  </w:footnote>
  <w:footnote w:type="continuationSeparator" w:id="0">
    <w:p w14:paraId="0F4EB85E" w14:textId="77777777" w:rsidR="003356BD" w:rsidRDefault="003356BD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1653C"/>
    <w:multiLevelType w:val="hybridMultilevel"/>
    <w:tmpl w:val="E418F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4119B5"/>
    <w:multiLevelType w:val="hybridMultilevel"/>
    <w:tmpl w:val="F24AA8A2"/>
    <w:lvl w:ilvl="0" w:tplc="EC58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8B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A2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4A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A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68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722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28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47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93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356BD"/>
    <w:rsid w:val="00340365"/>
    <w:rsid w:val="00342B64"/>
    <w:rsid w:val="00364079"/>
    <w:rsid w:val="003C5528"/>
    <w:rsid w:val="003D3D93"/>
    <w:rsid w:val="004077FB"/>
    <w:rsid w:val="00424DD9"/>
    <w:rsid w:val="0046104A"/>
    <w:rsid w:val="004717C5"/>
    <w:rsid w:val="00523479"/>
    <w:rsid w:val="00543DB7"/>
    <w:rsid w:val="005729B0"/>
    <w:rsid w:val="006009A4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93255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D90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79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jid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C05FDFD58A73498EE9992C765F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7330-02FA-6441-B070-BC7E9C40691F}"/>
      </w:docPartPr>
      <w:docPartBody>
        <w:p w:rsidR="00000000" w:rsidRDefault="00A273A8">
          <w:pPr>
            <w:pStyle w:val="4FC05FDFD58A73498EE9992C765FBF12"/>
          </w:pPr>
          <w:r w:rsidRPr="00333CD3">
            <w:t>YN</w:t>
          </w:r>
        </w:p>
      </w:docPartBody>
    </w:docPart>
    <w:docPart>
      <w:docPartPr>
        <w:name w:val="4BD14DD0C2F4D64FA65FD09379E6E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ACFF-04E7-9140-8EC4-A9AE04AC0CFE}"/>
      </w:docPartPr>
      <w:docPartBody>
        <w:p w:rsidR="00000000" w:rsidRDefault="00A273A8">
          <w:pPr>
            <w:pStyle w:val="4BD14DD0C2F4D64FA65FD09379E6E227"/>
          </w:pPr>
          <w:r>
            <w:t>Your Name</w:t>
          </w:r>
        </w:p>
      </w:docPartBody>
    </w:docPart>
    <w:docPart>
      <w:docPartPr>
        <w:name w:val="48E3C29CA1939C4EABDC43E54D4B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E9E9-6530-0542-9656-21F01A8D72D1}"/>
      </w:docPartPr>
      <w:docPartBody>
        <w:p w:rsidR="00000000" w:rsidRDefault="00A273A8">
          <w:pPr>
            <w:pStyle w:val="48E3C29CA1939C4EABDC43E54D4BA84F"/>
          </w:pPr>
          <w:r>
            <w:t>Profe</w:t>
          </w:r>
          <w:r>
            <w:t>ssion or Industry</w:t>
          </w:r>
        </w:p>
      </w:docPartBody>
    </w:docPart>
    <w:docPart>
      <w:docPartPr>
        <w:name w:val="125157CE9556924ABDCBDDCBAE858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1FAF-D126-5245-A97E-D7A58065270F}"/>
      </w:docPartPr>
      <w:docPartBody>
        <w:p w:rsidR="00000000" w:rsidRDefault="00A273A8">
          <w:pPr>
            <w:pStyle w:val="125157CE9556924ABDCBDDCBAE85860E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CA"/>
    <w:rsid w:val="00A14ACA"/>
    <w:rsid w:val="00A2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05FDFD58A73498EE9992C765FBF12">
    <w:name w:val="4FC05FDFD58A73498EE9992C765FBF12"/>
  </w:style>
  <w:style w:type="paragraph" w:customStyle="1" w:styleId="568FCF38CA6CC641AE4C3D1BD87D55AC">
    <w:name w:val="568FCF38CA6CC641AE4C3D1BD87D55AC"/>
  </w:style>
  <w:style w:type="paragraph" w:customStyle="1" w:styleId="FFA84585B43C0C43A17EF2C87C9C45AA">
    <w:name w:val="FFA84585B43C0C43A17EF2C87C9C45AA"/>
  </w:style>
  <w:style w:type="paragraph" w:customStyle="1" w:styleId="475E34C42794B340966A8220C087129A">
    <w:name w:val="475E34C42794B340966A8220C087129A"/>
  </w:style>
  <w:style w:type="paragraph" w:customStyle="1" w:styleId="3F9706482D789145AB66874094EA5E68">
    <w:name w:val="3F9706482D789145AB66874094EA5E68"/>
  </w:style>
  <w:style w:type="paragraph" w:customStyle="1" w:styleId="4BD14DD0C2F4D64FA65FD09379E6E227">
    <w:name w:val="4BD14DD0C2F4D64FA65FD09379E6E227"/>
  </w:style>
  <w:style w:type="paragraph" w:customStyle="1" w:styleId="48E3C29CA1939C4EABDC43E54D4BA84F">
    <w:name w:val="48E3C29CA1939C4EABDC43E54D4BA84F"/>
  </w:style>
  <w:style w:type="paragraph" w:customStyle="1" w:styleId="125157CE9556924ABDCBDDCBAE85860E">
    <w:name w:val="125157CE9556924ABDCBDDCBAE85860E"/>
  </w:style>
  <w:style w:type="paragraph" w:customStyle="1" w:styleId="5ACCF80D7795C1469068DAB678B65BF7">
    <w:name w:val="5ACCF80D7795C1469068DAB678B65BF7"/>
  </w:style>
  <w:style w:type="paragraph" w:customStyle="1" w:styleId="BBD6CBCB25D1F943BE9B427FD1A46D0D">
    <w:name w:val="BBD6CBCB25D1F943BE9B427FD1A46D0D"/>
  </w:style>
  <w:style w:type="paragraph" w:customStyle="1" w:styleId="E352992845146D48AA65540489C34A03">
    <w:name w:val="E352992845146D48AA65540489C34A03"/>
  </w:style>
  <w:style w:type="paragraph" w:customStyle="1" w:styleId="8AF3B324231D4B4C99C00155E3051DC7">
    <w:name w:val="8AF3B324231D4B4C99C00155E3051DC7"/>
  </w:style>
  <w:style w:type="paragraph" w:customStyle="1" w:styleId="D54730DCEDB4FD48A02E42D60361616E">
    <w:name w:val="D54730DCEDB4FD48A02E42D60361616E"/>
  </w:style>
  <w:style w:type="paragraph" w:customStyle="1" w:styleId="9253A237920CED478EEEB1706886B568">
    <w:name w:val="9253A237920CED478EEEB1706886B568"/>
  </w:style>
  <w:style w:type="paragraph" w:customStyle="1" w:styleId="30896B9FCE08C344B4C51E75534700E2">
    <w:name w:val="30896B9FCE08C344B4C51E75534700E2"/>
  </w:style>
  <w:style w:type="paragraph" w:customStyle="1" w:styleId="0FDF6A3F3021F84889AF43FB2BFC5F95">
    <w:name w:val="0FDF6A3F3021F84889AF43FB2BFC5F95"/>
  </w:style>
  <w:style w:type="paragraph" w:customStyle="1" w:styleId="7C0822C004BB0144BB2524FAF6481B5F">
    <w:name w:val="7C0822C004BB0144BB2524FAF6481B5F"/>
  </w:style>
  <w:style w:type="paragraph" w:customStyle="1" w:styleId="C45E424050FD504A81361C084A8468B4">
    <w:name w:val="C45E424050FD504A81361C084A8468B4"/>
  </w:style>
  <w:style w:type="paragraph" w:customStyle="1" w:styleId="7B393B641C2C474A91E55B039BA9CA45">
    <w:name w:val="7B393B641C2C474A91E55B039BA9CA45"/>
  </w:style>
  <w:style w:type="paragraph" w:customStyle="1" w:styleId="3D02743287AA0340BFBED711FB57EA95">
    <w:name w:val="3D02743287AA0340BFBED711FB57EA95"/>
  </w:style>
  <w:style w:type="paragraph" w:customStyle="1" w:styleId="94F115D9D93DCC45BFFE43AEC5B1888A">
    <w:name w:val="94F115D9D93DCC45BFFE43AEC5B1888A"/>
  </w:style>
  <w:style w:type="paragraph" w:customStyle="1" w:styleId="AF6D3B952085024BBEE92224C633B601">
    <w:name w:val="AF6D3B952085024BBEE92224C633B601"/>
  </w:style>
  <w:style w:type="paragraph" w:customStyle="1" w:styleId="2BEA19A098B86B4E815AAB7B139B541D">
    <w:name w:val="2BEA19A098B86B4E815AAB7B139B541D"/>
  </w:style>
  <w:style w:type="paragraph" w:customStyle="1" w:styleId="221B682A2C80E944B953E9F482F2814F">
    <w:name w:val="221B682A2C80E944B953E9F482F2814F"/>
  </w:style>
  <w:style w:type="paragraph" w:customStyle="1" w:styleId="5544588410862E4192E68BCF7B80CCBF">
    <w:name w:val="5544588410862E4192E68BCF7B80CCBF"/>
  </w:style>
  <w:style w:type="paragraph" w:customStyle="1" w:styleId="D76935F6F7111548938ED78BA780BE1F">
    <w:name w:val="D76935F6F7111548938ED78BA780BE1F"/>
  </w:style>
  <w:style w:type="paragraph" w:customStyle="1" w:styleId="B1F97FB6AC40D542AFD80305B58F442B">
    <w:name w:val="B1F97FB6AC40D542AFD80305B58F442B"/>
  </w:style>
  <w:style w:type="paragraph" w:customStyle="1" w:styleId="44C0FE821B5BC04ABC23E8CFAC8B6ACB">
    <w:name w:val="44C0FE821B5BC04ABC23E8CFAC8B6ACB"/>
  </w:style>
  <w:style w:type="paragraph" w:customStyle="1" w:styleId="4B6271EEC843B14E8E49B28A6CBFA76D">
    <w:name w:val="4B6271EEC843B14E8E49B28A6CBFA76D"/>
  </w:style>
  <w:style w:type="paragraph" w:customStyle="1" w:styleId="21FB0B33DD5ADB4BA6F70BA128035A7C">
    <w:name w:val="21FB0B33DD5ADB4BA6F70BA128035A7C"/>
  </w:style>
  <w:style w:type="paragraph" w:customStyle="1" w:styleId="4F29A170575FC244B22909822C974650">
    <w:name w:val="4F29A170575FC244B22909822C974650"/>
  </w:style>
  <w:style w:type="paragraph" w:customStyle="1" w:styleId="0E70CD2E842B294B8423E24238B99E28">
    <w:name w:val="0E70CD2E842B294B8423E24238B99E28"/>
  </w:style>
  <w:style w:type="paragraph" w:customStyle="1" w:styleId="F502F2684BAA1A43989DD9A1E174C30A">
    <w:name w:val="F502F2684BAA1A43989DD9A1E174C30A"/>
  </w:style>
  <w:style w:type="paragraph" w:customStyle="1" w:styleId="6E058B5CAF115C4A89EDDC46833B954E">
    <w:name w:val="6E058B5CAF115C4A89EDDC46833B954E"/>
  </w:style>
  <w:style w:type="paragraph" w:customStyle="1" w:styleId="83208BE7E57B9F449BD4E11E7E3E26B8">
    <w:name w:val="83208BE7E57B9F449BD4E11E7E3E26B8"/>
  </w:style>
  <w:style w:type="paragraph" w:customStyle="1" w:styleId="164486A7A42B734A9080711FEA55001F">
    <w:name w:val="164486A7A42B734A9080711FEA55001F"/>
  </w:style>
  <w:style w:type="paragraph" w:customStyle="1" w:styleId="8E4E5CAB9DD5964FBE3E27A8958DE88F">
    <w:name w:val="8E4E5CAB9DD5964FBE3E27A8958DE88F"/>
  </w:style>
  <w:style w:type="paragraph" w:customStyle="1" w:styleId="A30E6200D92F6E4BB7D1AE51FD7BC345">
    <w:name w:val="A30E6200D92F6E4BB7D1AE51FD7BC345"/>
  </w:style>
  <w:style w:type="paragraph" w:customStyle="1" w:styleId="3EF15F6465BF454DBFD3390DB4F0B3EB">
    <w:name w:val="3EF15F6465BF454DBFD3390DB4F0B3EB"/>
  </w:style>
  <w:style w:type="paragraph" w:customStyle="1" w:styleId="9B3297B69982BE409DD1304A7FEC777B">
    <w:name w:val="9B3297B69982BE409DD1304A7FEC777B"/>
  </w:style>
  <w:style w:type="paragraph" w:customStyle="1" w:styleId="BA78229968CA4948A9C4B1C4EC041D2C">
    <w:name w:val="BA78229968CA4948A9C4B1C4EC041D2C"/>
    <w:rsid w:val="00A14ACA"/>
  </w:style>
  <w:style w:type="paragraph" w:customStyle="1" w:styleId="EE3E6E5CB9044447A96F326FE5F3BD18">
    <w:name w:val="EE3E6E5CB9044447A96F326FE5F3BD18"/>
    <w:rsid w:val="00A14ACA"/>
  </w:style>
  <w:style w:type="paragraph" w:customStyle="1" w:styleId="7FA72EC13C699D4689F4044FC46F0CFF">
    <w:name w:val="7FA72EC13C699D4689F4044FC46F0CFF"/>
    <w:rsid w:val="00A14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19</TotalTime>
  <Pages>2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coen 6711 microprocessor &amp; their application</dc:subject>
  <dc:creator>self-balancing robot</dc:creator>
  <cp:keywords/>
  <dc:description>dept-ece concordia university</dc:description>
  <cp:lastModifiedBy>Microsoft Office User</cp:lastModifiedBy>
  <cp:revision>1</cp:revision>
  <dcterms:created xsi:type="dcterms:W3CDTF">2018-09-18T00:34:00Z</dcterms:created>
  <dcterms:modified xsi:type="dcterms:W3CDTF">2018-09-18T00:56:00Z</dcterms:modified>
</cp:coreProperties>
</file>